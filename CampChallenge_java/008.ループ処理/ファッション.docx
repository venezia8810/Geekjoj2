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A5C" w:rsidRDefault="00E97D70">
      <w:r w:rsidRPr="00E97D70">
        <w:t>http://store.shopping.yahoo.co.jp/valletta/15-2122.htm</w:t>
      </w:r>
      <w:bookmarkStart w:id="0" w:name="_GoBack"/>
      <w:bookmarkEnd w:id="0"/>
      <w:r w:rsidRPr="00E97D70">
        <w:t>l</w:t>
      </w:r>
    </w:p>
    <w:sectPr w:rsidR="00EE7A5C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A87" w:rsidRDefault="007A5A87" w:rsidP="00507900">
      <w:r>
        <w:separator/>
      </w:r>
    </w:p>
  </w:endnote>
  <w:endnote w:type="continuationSeparator" w:id="0">
    <w:p w:rsidR="007A5A87" w:rsidRDefault="007A5A87" w:rsidP="0050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900" w:rsidRDefault="0050790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A87" w:rsidRDefault="007A5A87" w:rsidP="00507900">
      <w:r>
        <w:separator/>
      </w:r>
    </w:p>
  </w:footnote>
  <w:footnote w:type="continuationSeparator" w:id="0">
    <w:p w:rsidR="007A5A87" w:rsidRDefault="007A5A87" w:rsidP="00507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900" w:rsidRDefault="00507900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70"/>
    <w:rsid w:val="00507900"/>
    <w:rsid w:val="00644446"/>
    <w:rsid w:val="007A5A87"/>
    <w:rsid w:val="00B4745C"/>
    <w:rsid w:val="00E97D70"/>
    <w:rsid w:val="00E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757880D-2500-4EB1-BB91-F9FEE253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Pr>
      <w:b/>
      <w:bCs/>
    </w:rPr>
  </w:style>
  <w:style w:type="character" w:customStyle="1" w:styleId="50">
    <w:name w:val="見出し 5 (文字)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Pr>
      <w:b/>
      <w:bCs/>
    </w:rPr>
  </w:style>
  <w:style w:type="character" w:customStyle="1" w:styleId="70">
    <w:name w:val="見出し 7 (文字)"/>
    <w:basedOn w:val="a0"/>
    <w:link w:val="7"/>
    <w:uiPriority w:val="9"/>
  </w:style>
  <w:style w:type="character" w:customStyle="1" w:styleId="80">
    <w:name w:val="見出し 8 (文字)"/>
    <w:basedOn w:val="a0"/>
    <w:link w:val="8"/>
    <w:uiPriority w:val="9"/>
  </w:style>
  <w:style w:type="character" w:customStyle="1" w:styleId="90">
    <w:name w:val="見出し 9 (文字)"/>
    <w:basedOn w:val="a0"/>
    <w:link w:val="9"/>
    <w:uiPriority w:val="9"/>
  </w:style>
  <w:style w:type="paragraph" w:styleId="a3">
    <w:name w:val="Title"/>
    <w:basedOn w:val="a"/>
    <w:next w:val="a"/>
    <w:link w:val="a4"/>
    <w:uiPriority w:val="10"/>
    <w:qFormat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21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Quote"/>
    <w:basedOn w:val="a"/>
    <w:next w:val="a"/>
    <w:link w:val="ab"/>
    <w:uiPriority w:val="29"/>
    <w:qFormat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4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507900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507900"/>
  </w:style>
  <w:style w:type="paragraph" w:styleId="af3">
    <w:name w:val="footer"/>
    <w:basedOn w:val="a"/>
    <w:link w:val="af4"/>
    <w:uiPriority w:val="99"/>
    <w:unhideWhenUsed/>
    <w:rsid w:val="00507900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50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望月颯人</dc:creator>
  <cp:keywords/>
  <dc:description/>
  <cp:lastModifiedBy>望月颯人</cp:lastModifiedBy>
  <cp:revision>4</cp:revision>
  <dcterms:created xsi:type="dcterms:W3CDTF">2016-07-07T10:48:00Z</dcterms:created>
  <dcterms:modified xsi:type="dcterms:W3CDTF">2016-07-10T10:12:00Z</dcterms:modified>
</cp:coreProperties>
</file>